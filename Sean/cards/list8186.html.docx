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F104A" w14:textId="5E84849D" w:rsidR="00000000" w:rsidRDefault="004F79A8">
      <w:pPr>
        <w:pStyle w:val="Heading1"/>
      </w:pPr>
      <w:r>
        <w:t>Sean's 199</w:t>
      </w:r>
      <w:r w:rsidR="00A9077E">
        <w:t>8</w:t>
      </w:r>
      <w:r>
        <w:t xml:space="preserve">-present Topps Baseball </w:t>
      </w:r>
      <w:proofErr w:type="spellStart"/>
      <w:r>
        <w:t>wantlists</w:t>
      </w:r>
      <w:proofErr w:type="spellEnd"/>
      <w:r>
        <w:t xml:space="preserve"> </w:t>
      </w:r>
    </w:p>
    <w:p w14:paraId="1E3DA2EA" w14:textId="77777777" w:rsidR="00000000" w:rsidRDefault="004F79A8">
      <w:pPr>
        <w:pStyle w:val="Heading3"/>
        <w:spacing w:before="0" w:beforeAutospacing="0" w:after="0" w:afterAutospacing="0"/>
      </w:pPr>
      <w:r>
        <w:rPr>
          <w:u w:val="single"/>
        </w:rPr>
        <w:t xml:space="preserve">1998 </w:t>
      </w:r>
      <w:proofErr w:type="spellStart"/>
      <w:r>
        <w:rPr>
          <w:u w:val="single"/>
        </w:rPr>
        <w:t>topps</w:t>
      </w:r>
      <w:proofErr w:type="spellEnd"/>
      <w:r>
        <w:rPr>
          <w:u w:val="single"/>
        </w:rPr>
        <w:t xml:space="preserve"> baseball</w:t>
      </w:r>
    </w:p>
    <w:p w14:paraId="3D9FB88F" w14:textId="77777777" w:rsidR="00000000" w:rsidRDefault="004F79A8">
      <w:r>
        <w:t>Ryan reprints   1969</w:t>
      </w:r>
    </w:p>
    <w:p w14:paraId="33781FB7" w14:textId="77777777" w:rsidR="00000000" w:rsidRDefault="004F79A8"/>
    <w:p w14:paraId="22657A30" w14:textId="77777777" w:rsidR="00000000" w:rsidRDefault="004F79A8">
      <w:pPr>
        <w:pStyle w:val="Heading3"/>
        <w:spacing w:before="0" w:beforeAutospacing="0" w:after="0" w:afterAutospacing="0"/>
      </w:pPr>
      <w:r>
        <w:rPr>
          <w:u w:val="single"/>
        </w:rPr>
        <w:t>2000 topps baseball</w:t>
      </w:r>
    </w:p>
    <w:p w14:paraId="2A0D3A96" w14:textId="77777777" w:rsidR="00000000" w:rsidRDefault="004F79A8">
      <w:r>
        <w:t>Ripken (</w:t>
      </w:r>
      <w:proofErr w:type="gramStart"/>
      <w:r>
        <w:t>238)--</w:t>
      </w:r>
      <w:proofErr w:type="gramEnd"/>
      <w:r>
        <w:t xml:space="preserve"> streak ends</w:t>
      </w:r>
    </w:p>
    <w:p w14:paraId="588D5A57" w14:textId="5C5B824F" w:rsidR="00000000" w:rsidRDefault="004F79A8">
      <w:r>
        <w:t>Griffey (475)-- young 350HR</w:t>
      </w:r>
      <w:r>
        <w:br/>
      </w:r>
      <w:r>
        <w:t xml:space="preserve">Bonds (476)-- 400/400 -- '90 MVP </w:t>
      </w:r>
      <w:r>
        <w:br/>
        <w:t xml:space="preserve">Sosa (477)-- 20 HR June </w:t>
      </w:r>
      <w:r>
        <w:br/>
        <w:t xml:space="preserve">Arod (479)-- 40/40 </w:t>
      </w:r>
      <w:r>
        <w:br/>
        <w:t>Aaron Reprints: 6-1959 14-1967 16-1969 20-1973 22-1975</w:t>
      </w:r>
      <w:r>
        <w:br/>
        <w:t>Big cards</w:t>
      </w:r>
      <w:r>
        <w:br/>
        <w:t>Series 1: 1-McGwire 3-Jeter</w:t>
      </w:r>
      <w:r>
        <w:br/>
        <w:t xml:space="preserve">Series 2: 8-Nomar </w:t>
      </w:r>
    </w:p>
    <w:p w14:paraId="3DA303CA" w14:textId="77777777" w:rsidR="00A62440" w:rsidRDefault="00A62440"/>
    <w:p w14:paraId="41CFB13E" w14:textId="77777777" w:rsidR="00000000" w:rsidRDefault="004F79A8">
      <w:pPr>
        <w:pStyle w:val="Heading3"/>
        <w:spacing w:before="0" w:beforeAutospacing="0" w:after="0" w:afterAutospacing="0"/>
      </w:pPr>
      <w:r>
        <w:rPr>
          <w:u w:val="single"/>
        </w:rPr>
        <w:t>2001 topps baseball</w:t>
      </w:r>
    </w:p>
    <w:p w14:paraId="57CF781B" w14:textId="77777777" w:rsidR="00000000" w:rsidRDefault="004F79A8">
      <w:r>
        <w:t>"through the years": 35(1982) 50(1993)</w:t>
      </w:r>
      <w:r>
        <w:br/>
        <w:t>Series</w:t>
      </w:r>
      <w:r>
        <w:t xml:space="preserve"> 2</w:t>
      </w:r>
      <w:r>
        <w:br/>
        <w:t>"What Could Have Been"  8</w:t>
      </w:r>
    </w:p>
    <w:p w14:paraId="4D3F82D1" w14:textId="77777777" w:rsidR="00000000" w:rsidRDefault="004F79A8"/>
    <w:p w14:paraId="188A720E" w14:textId="77777777" w:rsidR="00000000" w:rsidRDefault="004F79A8">
      <w:pPr>
        <w:pStyle w:val="Heading3"/>
        <w:spacing w:before="0" w:beforeAutospacing="0" w:after="0" w:afterAutospacing="0"/>
      </w:pPr>
      <w:r>
        <w:rPr>
          <w:u w:val="single"/>
        </w:rPr>
        <w:t xml:space="preserve">2002 </w:t>
      </w:r>
      <w:proofErr w:type="spellStart"/>
      <w:r>
        <w:rPr>
          <w:u w:val="single"/>
        </w:rPr>
        <w:t>topps</w:t>
      </w:r>
      <w:proofErr w:type="spellEnd"/>
      <w:r>
        <w:rPr>
          <w:u w:val="single"/>
        </w:rPr>
        <w:t xml:space="preserve"> baseball</w:t>
      </w:r>
    </w:p>
    <w:p w14:paraId="12464CAB" w14:textId="77777777" w:rsidR="00000000" w:rsidRDefault="004F79A8">
      <w:r>
        <w:t>Series 1:  1 13 19 25 35 36 44 60 61 62 77 95 99 140 145 165 169 194 200 205 240 250 257 270 285 286 365</w:t>
      </w:r>
    </w:p>
    <w:p w14:paraId="2DF7FDD6" w14:textId="77777777" w:rsidR="00000000" w:rsidRDefault="004F79A8">
      <w:r>
        <w:t>Series 2: 409 414 417 420 425 435 471 486 500 571 600 616 640 678</w:t>
      </w:r>
    </w:p>
    <w:p w14:paraId="1DD1B9AF" w14:textId="77777777" w:rsidR="00000000" w:rsidRDefault="004F79A8"/>
    <w:p w14:paraId="11CD383B" w14:textId="77777777" w:rsidR="00000000" w:rsidRDefault="004F79A8">
      <w:pPr>
        <w:pStyle w:val="Heading3"/>
        <w:spacing w:before="0" w:beforeAutospacing="0" w:after="0" w:afterAutospacing="0"/>
      </w:pPr>
      <w:r>
        <w:rPr>
          <w:u w:val="single"/>
        </w:rPr>
        <w:t>2003 topps baseball</w:t>
      </w:r>
    </w:p>
    <w:p w14:paraId="08F2F81E" w14:textId="77777777" w:rsidR="00000000" w:rsidRDefault="004F79A8">
      <w:r>
        <w:t xml:space="preserve">Series 1:   1 </w:t>
      </w:r>
      <w:r>
        <w:t>30 45 50 61 72 90 161 283</w:t>
      </w:r>
    </w:p>
    <w:p w14:paraId="6C2551B7" w14:textId="77777777" w:rsidR="00000000" w:rsidRDefault="004F79A8">
      <w:r>
        <w:t>Series 2:   400 450 537 556 628 671 694 706</w:t>
      </w:r>
    </w:p>
    <w:p w14:paraId="6EBCC9DF" w14:textId="77777777" w:rsidR="00000000" w:rsidRDefault="004F79A8"/>
    <w:p w14:paraId="5B995B88" w14:textId="77777777" w:rsidR="00000000" w:rsidRDefault="004F79A8">
      <w:pPr>
        <w:pStyle w:val="Heading3"/>
        <w:spacing w:before="0" w:beforeAutospacing="0" w:after="0" w:afterAutospacing="0"/>
      </w:pPr>
      <w:r>
        <w:rPr>
          <w:u w:val="single"/>
        </w:rPr>
        <w:t>2004 topps baseball</w:t>
      </w:r>
    </w:p>
    <w:p w14:paraId="2559636C" w14:textId="77777777" w:rsidR="00000000" w:rsidRDefault="004F79A8">
      <w:r>
        <w:t>Series 1:   82</w:t>
      </w:r>
      <w:r>
        <w:br/>
        <w:t>Series 2:   405 670 680</w:t>
      </w:r>
    </w:p>
    <w:p w14:paraId="7147F91A" w14:textId="77777777" w:rsidR="00000000" w:rsidRDefault="004F79A8"/>
    <w:p w14:paraId="712C5699" w14:textId="77777777" w:rsidR="00000000" w:rsidRDefault="004F79A8">
      <w:pPr>
        <w:pStyle w:val="Heading3"/>
        <w:spacing w:before="0" w:beforeAutospacing="0" w:after="0" w:afterAutospacing="0"/>
      </w:pPr>
      <w:r>
        <w:rPr>
          <w:u w:val="single"/>
        </w:rPr>
        <w:t>2004 topps fan favorites</w:t>
      </w:r>
    </w:p>
    <w:p w14:paraId="4D032B09" w14:textId="77777777" w:rsidR="00000000" w:rsidRDefault="004F79A8">
      <w:r>
        <w:t>150 132 123 78 63 52 50 40 32 21 20</w:t>
      </w:r>
      <w:r>
        <w:br/>
      </w:r>
    </w:p>
    <w:p w14:paraId="0D96D110" w14:textId="77777777" w:rsidR="00000000" w:rsidRDefault="004F79A8">
      <w:pPr>
        <w:pStyle w:val="Heading3"/>
        <w:spacing w:before="0" w:beforeAutospacing="0" w:after="0" w:afterAutospacing="0"/>
      </w:pPr>
      <w:r>
        <w:rPr>
          <w:u w:val="single"/>
        </w:rPr>
        <w:t>2005 topps fan favorites</w:t>
      </w:r>
    </w:p>
    <w:p w14:paraId="6DDF0FA7" w14:textId="77777777" w:rsidR="00000000" w:rsidRDefault="004F79A8">
      <w:r>
        <w:t>10 29</w:t>
      </w:r>
    </w:p>
    <w:p w14:paraId="21686664" w14:textId="77777777" w:rsidR="00000000" w:rsidRDefault="004F79A8"/>
    <w:p w14:paraId="3D2CD362" w14:textId="31D53639" w:rsidR="00000000" w:rsidRDefault="004F79A8"/>
    <w:p w14:paraId="5B8DFA61" w14:textId="70CB34A0" w:rsidR="00A62440" w:rsidRDefault="00A62440"/>
    <w:p w14:paraId="3EAED2B7" w14:textId="77777777" w:rsidR="00A62440" w:rsidRDefault="00A62440"/>
    <w:p w14:paraId="7BB63442" w14:textId="77777777" w:rsidR="00000000" w:rsidRDefault="004F79A8"/>
    <w:p w14:paraId="17FFCA21" w14:textId="77777777" w:rsidR="00000000" w:rsidRDefault="004F79A8">
      <w:pPr>
        <w:pStyle w:val="Heading3"/>
        <w:spacing w:before="0" w:beforeAutospacing="0" w:after="0" w:afterAutospacing="0"/>
      </w:pPr>
      <w:r>
        <w:rPr>
          <w:u w:val="single"/>
        </w:rPr>
        <w:lastRenderedPageBreak/>
        <w:t>2006 topps baseball</w:t>
      </w:r>
    </w:p>
    <w:p w14:paraId="4AFA1B18" w14:textId="77777777" w:rsidR="00000000" w:rsidRDefault="004F79A8">
      <w:r>
        <w:t>Series 1:    297</w:t>
      </w:r>
      <w:r>
        <w:br/>
        <w:t xml:space="preserve"> Mantle #7's      2001,2004</w:t>
      </w:r>
    </w:p>
    <w:p w14:paraId="77EE5004" w14:textId="77777777" w:rsidR="00000000" w:rsidRDefault="004F79A8">
      <w:pPr>
        <w:pStyle w:val="Heading3"/>
      </w:pPr>
      <w:r>
        <w:rPr>
          <w:u w:val="single"/>
        </w:rPr>
        <w:t>2007 topps baseball</w:t>
      </w:r>
    </w:p>
    <w:p w14:paraId="0C80A3AA" w14:textId="77777777" w:rsidR="00000000" w:rsidRDefault="004F79A8">
      <w:r>
        <w:t>Series 1</w:t>
      </w:r>
      <w:r>
        <w:br/>
        <w:t>White letters on back:   130</w:t>
      </w:r>
      <w:r>
        <w:br/>
        <w:t>red letters on back:    40 41 246 301</w:t>
      </w:r>
    </w:p>
    <w:p w14:paraId="3E136E20" w14:textId="77777777" w:rsidR="00000000" w:rsidRDefault="004F79A8"/>
    <w:p w14:paraId="0A749267" w14:textId="77777777" w:rsidR="00000000" w:rsidRDefault="004F79A8">
      <w:pPr>
        <w:pStyle w:val="Heading3"/>
        <w:spacing w:before="0" w:beforeAutospacing="0" w:after="0" w:afterAutospacing="0"/>
        <w:rPr>
          <w:u w:val="single"/>
        </w:rPr>
      </w:pPr>
      <w:r>
        <w:rPr>
          <w:u w:val="single"/>
        </w:rPr>
        <w:t xml:space="preserve">2008 topps Heritage (1959) </w:t>
      </w:r>
    </w:p>
    <w:p w14:paraId="3521258D" w14:textId="77777777" w:rsidR="00000000" w:rsidRDefault="004F79A8">
      <w:r>
        <w:t>720 719 718 715 714 713 711 710 709 708 701 699-686 682 677 672 65</w:t>
      </w:r>
      <w:r>
        <w:t>9 650 648 636 626 619 607 597 595 592 584 580 579 545 542 538 532 531 529 523 500-479 477-461 459-451 449-444 442 441 439-429 427 426 420 417 410 409 406 399 396 394 393 388 387 384 382-379 377 374 372 371 370 368 367 366 363 362 358 357 351 347 345 343 33</w:t>
      </w:r>
      <w:r>
        <w:t>0 329 327 321 320 319 315 309 304 301 299 296 292 289 284 283 280 277 273 269 268 265 264 262 257 256 255 253 252 251 247 245 237 236 233 231 228 226 224 216 212-210 206 203 201 196 195 190 189 186 185 180 179 176 175 173 172 164 163 160 154 153 152 150 14</w:t>
      </w:r>
      <w:r>
        <w:t>6 142 135 134 133 131 128 126 120-116 112 104 103 102 95 94 92 79 78 74 73 72 68 66 65 62 61 57 52 49 48 45 41 40 37 34 28 18 16 14 21 11 8 7 6 4 3 2</w:t>
      </w:r>
    </w:p>
    <w:p w14:paraId="53AA6B89" w14:textId="77777777" w:rsidR="00000000" w:rsidRDefault="004F79A8">
      <w:r>
        <w:t xml:space="preserve"> </w:t>
      </w:r>
    </w:p>
    <w:p w14:paraId="4BEC5464" w14:textId="77777777" w:rsidR="00000000" w:rsidRDefault="004F79A8">
      <w:pPr>
        <w:pStyle w:val="Heading3"/>
        <w:spacing w:before="0" w:beforeAutospacing="0" w:after="0" w:afterAutospacing="0"/>
      </w:pPr>
      <w:r>
        <w:rPr>
          <w:u w:val="single"/>
        </w:rPr>
        <w:t>2009 topps baseball</w:t>
      </w:r>
    </w:p>
    <w:p w14:paraId="446E5034" w14:textId="77777777" w:rsidR="00000000" w:rsidRDefault="004F79A8">
      <w:r>
        <w:t>Series 2:      402(2)</w:t>
      </w:r>
    </w:p>
    <w:p w14:paraId="5707A67E" w14:textId="77777777" w:rsidR="00000000" w:rsidRDefault="004F79A8">
      <w:r>
        <w:t>Legends of the Game:   #23</w:t>
      </w:r>
    </w:p>
    <w:p w14:paraId="5B8B142D" w14:textId="77777777" w:rsidR="00000000" w:rsidRDefault="004F79A8"/>
    <w:p w14:paraId="0191EB7A" w14:textId="77777777" w:rsidR="00000000" w:rsidRDefault="004F79A8">
      <w:pPr>
        <w:pStyle w:val="Heading3"/>
        <w:spacing w:before="0" w:beforeAutospacing="0" w:after="0" w:afterAutospacing="0"/>
        <w:rPr>
          <w:sz w:val="24"/>
        </w:rPr>
      </w:pPr>
      <w:r>
        <w:rPr>
          <w:sz w:val="24"/>
          <w:u w:val="single"/>
        </w:rPr>
        <w:t>2014 topps baseball</w:t>
      </w:r>
    </w:p>
    <w:p w14:paraId="560354BA" w14:textId="77777777" w:rsidR="00000000" w:rsidRDefault="004F79A8">
      <w:r>
        <w:t xml:space="preserve">Series 2:     </w:t>
      </w:r>
      <w:r>
        <w:t>467</w:t>
      </w:r>
    </w:p>
    <w:p w14:paraId="58D64042" w14:textId="77777777" w:rsidR="00000000" w:rsidRDefault="004F79A8">
      <w:r>
        <w:t> </w:t>
      </w:r>
    </w:p>
    <w:p w14:paraId="2E6BFD5E" w14:textId="77777777" w:rsidR="00000000" w:rsidRDefault="004F79A8">
      <w:pPr>
        <w:rPr>
          <w:b/>
          <w:u w:val="single"/>
        </w:rPr>
      </w:pPr>
      <w:r>
        <w:rPr>
          <w:b/>
          <w:u w:val="single"/>
        </w:rPr>
        <w:t>2015 topps baseball</w:t>
      </w:r>
    </w:p>
    <w:p w14:paraId="7FE3CD5F" w14:textId="77777777" w:rsidR="00000000" w:rsidRDefault="004F79A8">
      <w:r>
        <w:t>Series 2:   354 389 454 464 475 484 491 492 497 538 542 555 561 600 607 640 677 692</w:t>
      </w:r>
    </w:p>
    <w:p w14:paraId="614AA7A0" w14:textId="77777777" w:rsidR="00000000" w:rsidRDefault="004F79A8">
      <w:r>
        <w:t> </w:t>
      </w:r>
    </w:p>
    <w:p w14:paraId="080D978B" w14:textId="77777777" w:rsidR="00000000" w:rsidRDefault="004F79A8">
      <w:pPr>
        <w:rPr>
          <w:b/>
          <w:u w:val="single"/>
        </w:rPr>
      </w:pPr>
      <w:r>
        <w:rPr>
          <w:b/>
          <w:u w:val="single"/>
        </w:rPr>
        <w:t>2016 topps baseball</w:t>
      </w:r>
    </w:p>
    <w:p w14:paraId="0C7B70FD" w14:textId="77777777" w:rsidR="00000000" w:rsidRDefault="004F79A8">
      <w:r>
        <w:t xml:space="preserve">Series 1:        1 7 66 102 263 283 285  310 </w:t>
      </w:r>
    </w:p>
    <w:p w14:paraId="76AA43F1" w14:textId="77777777" w:rsidR="00000000" w:rsidRDefault="004F79A8">
      <w:r>
        <w:t xml:space="preserve">Series 2:      427 523 647 </w:t>
      </w:r>
    </w:p>
    <w:p w14:paraId="7CFD70EE" w14:textId="77777777" w:rsidR="00000000" w:rsidRDefault="004F79A8">
      <w:r>
        <w:t>Bergers Best (series 1)</w:t>
      </w:r>
    </w:p>
    <w:p w14:paraId="21E24862" w14:textId="77777777" w:rsidR="00000000" w:rsidRDefault="004F79A8">
      <w:r>
        <w:t>1 2 3 5 7 11 13 16 18 20 2</w:t>
      </w:r>
      <w:r>
        <w:t>3 24 29 34 38 39 41 43 50 53 56 57 60 61 64</w:t>
      </w:r>
    </w:p>
    <w:p w14:paraId="00FF9D10" w14:textId="77777777" w:rsidR="00000000" w:rsidRDefault="004F79A8">
      <w:r>
        <w:t>Bergers Best (series 2)</w:t>
      </w:r>
    </w:p>
    <w:p w14:paraId="693930E6" w14:textId="77777777" w:rsidR="00000000" w:rsidRDefault="004F79A8">
      <w:r>
        <w:t>1953 1954 1958 1960 1961 1964 1965 1970 1982 1988 1990 1993 1994 1996 2003 2007</w:t>
      </w:r>
    </w:p>
    <w:p w14:paraId="5215C956" w14:textId="77777777" w:rsidR="00000000" w:rsidRDefault="004F79A8">
      <w:r>
        <w:t> </w:t>
      </w:r>
    </w:p>
    <w:p w14:paraId="28D9CF1F" w14:textId="77777777" w:rsidR="00000000" w:rsidRDefault="004F79A8">
      <w:pPr>
        <w:rPr>
          <w:b/>
          <w:u w:val="single"/>
        </w:rPr>
      </w:pPr>
      <w:r>
        <w:rPr>
          <w:b/>
          <w:u w:val="single"/>
        </w:rPr>
        <w:t>2017 topps heritage baseball</w:t>
      </w:r>
    </w:p>
    <w:p w14:paraId="46EB9ACC" w14:textId="77777777" w:rsidR="00000000" w:rsidRDefault="004F79A8">
      <w:r>
        <w:t>154</w:t>
      </w:r>
    </w:p>
    <w:p w14:paraId="579E6956" w14:textId="77777777" w:rsidR="00000000" w:rsidRDefault="004F79A8">
      <w:r>
        <w:t> </w:t>
      </w:r>
    </w:p>
    <w:p w14:paraId="733BF14A" w14:textId="77777777" w:rsidR="00000000" w:rsidRDefault="004F79A8">
      <w:pPr>
        <w:rPr>
          <w:b/>
          <w:u w:val="single"/>
        </w:rPr>
      </w:pPr>
      <w:r>
        <w:rPr>
          <w:b/>
          <w:u w:val="single"/>
        </w:rPr>
        <w:t>2018 topps baseball</w:t>
      </w:r>
    </w:p>
    <w:p w14:paraId="5DA4970C" w14:textId="77777777" w:rsidR="00000000" w:rsidRDefault="004F79A8">
      <w:r>
        <w:t>Series 1:     138 217 302</w:t>
      </w:r>
    </w:p>
    <w:p w14:paraId="0E43883F" w14:textId="77777777" w:rsidR="004F79A8" w:rsidRDefault="004F79A8">
      <w:r>
        <w:t>Series 2:     588</w:t>
      </w:r>
    </w:p>
    <w:sectPr w:rsidR="004F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077E"/>
    <w:rsid w:val="004F79A8"/>
    <w:rsid w:val="00A62440"/>
    <w:rsid w:val="00A9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F86A4"/>
  <w15:chartTrackingRefBased/>
  <w15:docId w15:val="{07E725A5-CA05-4860-BFBE-6BAC1C34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spacing w:before="100" w:beforeAutospacing="1" w:after="100" w:afterAutospacing="1"/>
      <w:outlineLvl w:val="0"/>
    </w:pPr>
    <w:rPr>
      <w:rFonts w:eastAsiaTheme="minorEastAsia"/>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Light" w:eastAsia="Times New Roman" w:hAnsi="Calibri Light" w:cs="Times New Roman" w:hint="default"/>
      <w:color w:val="2F5496"/>
      <w:sz w:val="32"/>
      <w:szCs w:val="32"/>
    </w:rPr>
  </w:style>
  <w:style w:type="character" w:customStyle="1" w:styleId="Heading3Char">
    <w:name w:val="Heading 3 Char"/>
    <w:basedOn w:val="DefaultParagraphFont"/>
    <w:link w:val="Heading3"/>
    <w:uiPriority w:val="9"/>
    <w:semiHidden/>
    <w:locked/>
    <w:rPr>
      <w:rFonts w:ascii="Calibri Light" w:eastAsia="Times New Roman" w:hAnsi="Calibri Light" w:cs="Times New Roman" w:hint="default"/>
      <w:color w:val="1F3763"/>
      <w:sz w:val="24"/>
      <w:szCs w:val="24"/>
    </w:rPr>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1997-present topps baseball wantlists</dc:title>
  <dc:subject/>
  <dc:creator>Sean McGowan</dc:creator>
  <cp:keywords/>
  <dc:description/>
  <cp:lastModifiedBy>McGowan, Sean P</cp:lastModifiedBy>
  <cp:revision>3</cp:revision>
  <dcterms:created xsi:type="dcterms:W3CDTF">2020-05-08T23:17:00Z</dcterms:created>
  <dcterms:modified xsi:type="dcterms:W3CDTF">2020-05-08T23:18:00Z</dcterms:modified>
</cp:coreProperties>
</file>